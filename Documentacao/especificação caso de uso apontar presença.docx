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52F" w:rsidRDefault="00866F14" w:rsidP="00C57F6A">
      <w:pPr>
        <w:jc w:val="center"/>
      </w:pPr>
      <w:r w:rsidRPr="00866F14">
        <w:rPr>
          <w:noProof/>
        </w:rPr>
        <w:drawing>
          <wp:inline distT="0" distB="0" distL="0" distR="0">
            <wp:extent cx="4324350" cy="4324350"/>
            <wp:effectExtent l="0" t="0" r="0" b="0"/>
            <wp:docPr id="5" name="Imagem 5" descr="C:\Users\Rafaela\Desktop\bolsa extensão\logo IFCi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a\Desktop\bolsa extensão\logo IFCienc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0CF7BD347ABC4249AC60D32279BEABD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866F1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UC03-Apontar Presença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0CF7BD347ABC4249AC60D32279BEABD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866F1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UC03-Apontar Presença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866F1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1.0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866F1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1.0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264EFB" w:rsidRDefault="00866F1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Apontador de presença IFCiência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264EFB" w:rsidRDefault="00866F1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Apontador de presença IFCiência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866F14" w:rsidRDefault="00866F14" w:rsidP="007E6CB5">
            <w:pPr>
              <w:pStyle w:val="EPP-Comentario"/>
              <w:rPr>
                <w:i w:val="0"/>
                <w:color w:val="auto"/>
              </w:rPr>
            </w:pPr>
            <w:r w:rsidRPr="00866F14">
              <w:rPr>
                <w:i w:val="0"/>
                <w:color w:val="auto"/>
              </w:rPr>
              <w:t>03</w:t>
            </w:r>
            <w:r w:rsidR="0069452F" w:rsidRPr="00866F14">
              <w:rPr>
                <w:i w:val="0"/>
                <w:color w:val="auto"/>
              </w:rPr>
              <w:t>/</w:t>
            </w:r>
            <w:r w:rsidRPr="00866F14">
              <w:rPr>
                <w:i w:val="0"/>
                <w:color w:val="auto"/>
              </w:rPr>
              <w:t>09</w:t>
            </w:r>
            <w:r w:rsidR="0069452F" w:rsidRPr="00866F14">
              <w:rPr>
                <w:i w:val="0"/>
                <w:color w:val="auto"/>
              </w:rPr>
              <w:t>/</w:t>
            </w:r>
            <w:r w:rsidRPr="00866F14">
              <w:rPr>
                <w:i w:val="0"/>
                <w:color w:val="auto"/>
              </w:rPr>
              <w:t>2019</w:t>
            </w:r>
          </w:p>
          <w:p w:rsidR="0069452F" w:rsidRPr="00866F14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866F14" w:rsidRDefault="00866F14" w:rsidP="007E6CB5">
            <w:pPr>
              <w:pStyle w:val="EPP-Comentario"/>
              <w:rPr>
                <w:i w:val="0"/>
                <w:color w:val="auto"/>
              </w:rPr>
            </w:pPr>
            <w:r w:rsidRPr="00866F14">
              <w:rPr>
                <w:i w:val="0"/>
                <w:color w:val="auto"/>
              </w:rPr>
              <w:t>1.0</w:t>
            </w:r>
          </w:p>
        </w:tc>
        <w:tc>
          <w:tcPr>
            <w:tcW w:w="4680" w:type="dxa"/>
          </w:tcPr>
          <w:p w:rsidR="0069452F" w:rsidRPr="00866F14" w:rsidRDefault="00866F14" w:rsidP="007E6CB5">
            <w:pPr>
              <w:pStyle w:val="EPP-Comentario"/>
              <w:rPr>
                <w:i w:val="0"/>
                <w:color w:val="auto"/>
              </w:rPr>
            </w:pPr>
            <w:r w:rsidRPr="00866F14">
              <w:rPr>
                <w:i w:val="0"/>
                <w:color w:val="auto"/>
              </w:rPr>
              <w:t>Definição de todos os tópicos</w:t>
            </w:r>
          </w:p>
        </w:tc>
        <w:tc>
          <w:tcPr>
            <w:tcW w:w="2410" w:type="dxa"/>
          </w:tcPr>
          <w:p w:rsidR="0069452F" w:rsidRPr="00866F14" w:rsidRDefault="00866F14" w:rsidP="007E6CB5">
            <w:pPr>
              <w:pStyle w:val="EPP-Comentario"/>
              <w:rPr>
                <w:i w:val="0"/>
                <w:color w:val="auto"/>
              </w:rPr>
            </w:pPr>
            <w:r w:rsidRPr="00866F14">
              <w:rPr>
                <w:i w:val="0"/>
                <w:color w:val="auto"/>
              </w:rPr>
              <w:t>Rafaela de Jesus Alencar</w:t>
            </w: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66F14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9F307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66F14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9F307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66F14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9F307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66F14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9F307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66F14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9F307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66F14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866F14" w:rsidP="005C2EBC">
      <w:pPr>
        <w:pStyle w:val="EPP-Titulo"/>
        <w:rPr>
          <w:sz w:val="20"/>
        </w:rPr>
      </w:pPr>
      <w:r>
        <w:lastRenderedPageBreak/>
        <w:t>APONTAR PRESENÇA</w:t>
      </w:r>
    </w:p>
    <w:p w:rsidR="00E54AD6" w:rsidRDefault="00E54AD6" w:rsidP="00666511">
      <w:pPr>
        <w:pStyle w:val="EPP-Seonivel1"/>
      </w:pPr>
      <w:bookmarkStart w:id="225" w:name="_Toc488661421"/>
      <w:r>
        <w:t>Objetivo</w:t>
      </w:r>
      <w:bookmarkEnd w:id="225"/>
    </w:p>
    <w:p w:rsidR="00866F14" w:rsidRPr="00666511" w:rsidRDefault="00866F14" w:rsidP="00E54AD6">
      <w:pPr>
        <w:pStyle w:val="EPP-Comentario"/>
        <w:rPr>
          <w:i w:val="0"/>
        </w:rPr>
      </w:pPr>
      <w:r>
        <w:tab/>
      </w:r>
      <w:r w:rsidRPr="00666511">
        <w:rPr>
          <w:i w:val="0"/>
          <w:color w:val="auto"/>
        </w:rPr>
        <w:t xml:space="preserve">Permitir que o usuário confirme sua presença no evento, oficina ou palestra, a partir de uma lista com as atividades </w:t>
      </w:r>
      <w:r w:rsidR="00666511" w:rsidRPr="00666511">
        <w:rPr>
          <w:i w:val="0"/>
          <w:color w:val="auto"/>
        </w:rPr>
        <w:t>em que está cadastrado</w:t>
      </w:r>
      <w:r w:rsidRPr="00666511">
        <w:rPr>
          <w:i w:val="0"/>
          <w:color w:val="auto"/>
        </w:rPr>
        <w:t xml:space="preserve"> e receba o certificado de participação no email cadastrado para determinada atividade.</w:t>
      </w:r>
    </w:p>
    <w:p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666511" w:rsidRDefault="00666511" w:rsidP="007E6CB5">
      <w:pPr>
        <w:pStyle w:val="EPP-Comentario"/>
      </w:pPr>
      <w:r>
        <w:tab/>
      </w:r>
      <w:r w:rsidRPr="00666511">
        <w:rPr>
          <w:i w:val="0"/>
          <w:color w:val="auto"/>
        </w:rPr>
        <w:t>Participantes do evento já cadastrados nas palestras e/ou oficinas.</w:t>
      </w: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666511" w:rsidRPr="00666511" w:rsidRDefault="00666511" w:rsidP="00666511">
      <w:pPr>
        <w:pStyle w:val="EPP-Comentario"/>
        <w:ind w:firstLine="432"/>
        <w:rPr>
          <w:i w:val="0"/>
          <w:color w:val="auto"/>
        </w:rPr>
      </w:pPr>
      <w:r w:rsidRPr="00666511">
        <w:rPr>
          <w:i w:val="0"/>
          <w:color w:val="auto"/>
        </w:rPr>
        <w:t>O usuario dev</w:t>
      </w:r>
      <w:r>
        <w:rPr>
          <w:i w:val="0"/>
          <w:color w:val="auto"/>
        </w:rPr>
        <w:t xml:space="preserve">e </w:t>
      </w:r>
      <w:r w:rsidRPr="00666511">
        <w:rPr>
          <w:i w:val="0"/>
          <w:color w:val="auto"/>
        </w:rPr>
        <w:t>estar cadastrado em alguma atividade do evento</w:t>
      </w:r>
      <w:r>
        <w:rPr>
          <w:i w:val="0"/>
          <w:color w:val="auto"/>
        </w:rPr>
        <w:t>, para que assim possa efetuar o login e acessar as funcionalidades do sistema</w:t>
      </w:r>
      <w:r w:rsidRPr="00666511">
        <w:rPr>
          <w:i w:val="0"/>
          <w:color w:val="auto"/>
        </w:rPr>
        <w:t>.</w:t>
      </w: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666511" w:rsidRDefault="00666511" w:rsidP="00666511">
            <w:pPr>
              <w:rPr>
                <w:lang w:eastAsia="en-US"/>
              </w:rPr>
            </w:pPr>
            <w:r w:rsidRPr="00666511">
              <w:rPr>
                <w:lang w:eastAsia="en-US"/>
              </w:rPr>
              <w:t>1. Ator realiza o login no sistema</w:t>
            </w:r>
          </w:p>
        </w:tc>
        <w:tc>
          <w:tcPr>
            <w:tcW w:w="4889" w:type="dxa"/>
          </w:tcPr>
          <w:p w:rsidR="008D76B2" w:rsidRPr="00666511" w:rsidRDefault="008D76B2" w:rsidP="00666511">
            <w:pPr>
              <w:rPr>
                <w:lang w:eastAsia="en-US"/>
              </w:rPr>
            </w:pPr>
            <w:r w:rsidRPr="00666511">
              <w:rPr>
                <w:lang w:eastAsia="en-US"/>
              </w:rPr>
              <w:t xml:space="preserve">2. Sistema verifica </w:t>
            </w:r>
            <w:r w:rsidR="00666511" w:rsidRPr="00666511">
              <w:rPr>
                <w:lang w:eastAsia="en-US"/>
              </w:rPr>
              <w:t>se o e-mail inserido está cadastrado em alguma atividade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666511" w:rsidRDefault="008D76B2" w:rsidP="00666511">
            <w:pPr>
              <w:rPr>
                <w:lang w:eastAsia="en-US"/>
              </w:rPr>
            </w:pPr>
            <w:r w:rsidRPr="00666511">
              <w:rPr>
                <w:lang w:eastAsia="en-US"/>
              </w:rPr>
              <w:t xml:space="preserve">3. Ator </w:t>
            </w:r>
            <w:r w:rsidR="00666511" w:rsidRPr="00666511">
              <w:rPr>
                <w:lang w:eastAsia="en-US"/>
              </w:rPr>
              <w:t>verifica a quais atividades seu e-mail está vinculado e seleciona aquela que deseja confirmar presença</w:t>
            </w:r>
          </w:p>
        </w:tc>
        <w:tc>
          <w:tcPr>
            <w:tcW w:w="4889" w:type="dxa"/>
          </w:tcPr>
          <w:p w:rsidR="008D76B2" w:rsidRPr="00666511" w:rsidRDefault="00666511" w:rsidP="008D76B2">
            <w:pPr>
              <w:rPr>
                <w:lang w:eastAsia="en-US"/>
              </w:rPr>
            </w:pPr>
            <w:r w:rsidRPr="00666511">
              <w:rPr>
                <w:lang w:eastAsia="en-US"/>
              </w:rPr>
              <w:t>4. Sistema abre o leitor de QRCode</w:t>
            </w:r>
          </w:p>
        </w:tc>
      </w:tr>
      <w:tr w:rsidR="008D76B2" w:rsidTr="008D76B2">
        <w:tc>
          <w:tcPr>
            <w:tcW w:w="4889" w:type="dxa"/>
          </w:tcPr>
          <w:p w:rsidR="008D76B2" w:rsidRDefault="00666511" w:rsidP="00666511">
            <w:r w:rsidRPr="00666511">
              <w:rPr>
                <w:lang w:eastAsia="en-US"/>
              </w:rPr>
              <w:t>5. Ator faz a leitura do QRCode vinculado a atividade desejada</w:t>
            </w:r>
          </w:p>
        </w:tc>
        <w:tc>
          <w:tcPr>
            <w:tcW w:w="4889" w:type="dxa"/>
          </w:tcPr>
          <w:p w:rsidR="008D76B2" w:rsidRDefault="00666511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6. Sistema valida o </w:t>
            </w:r>
            <w:proofErr w:type="spellStart"/>
            <w:r>
              <w:rPr>
                <w:lang w:eastAsia="en-US"/>
              </w:rPr>
              <w:t>QRCode</w:t>
            </w:r>
            <w:proofErr w:type="spellEnd"/>
            <w:r>
              <w:rPr>
                <w:lang w:eastAsia="en-US"/>
              </w:rPr>
              <w:t xml:space="preserve"> lido e envia a informação ao servidor para que o mesmo envie o certificado para o e-mail cadastrado no sistema</w:t>
            </w:r>
          </w:p>
        </w:tc>
      </w:tr>
    </w:tbl>
    <w:p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:rsidR="00393BEE" w:rsidRDefault="00393BEE" w:rsidP="00393BEE">
      <w:pPr>
        <w:ind w:firstLine="432"/>
        <w:rPr>
          <w:lang w:eastAsia="en-US"/>
        </w:rPr>
      </w:pPr>
      <w:r>
        <w:rPr>
          <w:lang w:eastAsia="en-US"/>
        </w:rPr>
        <w:t>FA01 – O sistema retorna uma mensagem informando que o e-mail inserido para login não está cadastraddo em nenhuma atividade do evento.</w:t>
      </w:r>
    </w:p>
    <w:p w:rsidR="00393BEE" w:rsidRDefault="00393BEE" w:rsidP="00393BEE">
      <w:pPr>
        <w:ind w:firstLine="432"/>
        <w:rPr>
          <w:lang w:eastAsia="en-US"/>
        </w:rPr>
      </w:pPr>
      <w:r>
        <w:rPr>
          <w:lang w:eastAsia="en-US"/>
        </w:rPr>
        <w:t>FA02 – O sistema informa erro de leitura do QRCode e retorna para a tela de seleção de atividade</w:t>
      </w:r>
    </w:p>
    <w:p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:rsidR="00185D0C" w:rsidRDefault="00393BEE" w:rsidP="00393BEE">
      <w:pPr>
        <w:ind w:firstLine="708"/>
        <w:rPr>
          <w:lang w:eastAsia="en-US"/>
        </w:rPr>
      </w:pPr>
      <w:r>
        <w:rPr>
          <w:lang w:eastAsia="en-US"/>
        </w:rPr>
        <w:t>Não se aplica.</w:t>
      </w:r>
      <w:bookmarkStart w:id="231" w:name="_GoBack"/>
      <w:bookmarkEnd w:id="231"/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07F" w:rsidRDefault="009F307F">
      <w:r>
        <w:separator/>
      </w:r>
    </w:p>
  </w:endnote>
  <w:endnote w:type="continuationSeparator" w:id="0">
    <w:p w:rsidR="009F307F" w:rsidRDefault="009F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9F307F">
            <w:fldChar w:fldCharType="begin"/>
          </w:r>
          <w:r w:rsidR="009F307F">
            <w:instrText xml:space="preserve"> NUMPAGES </w:instrText>
          </w:r>
          <w:r w:rsidR="009F307F">
            <w:fldChar w:fldCharType="separate"/>
          </w:r>
          <w:r w:rsidR="00866F14">
            <w:rPr>
              <w:noProof/>
            </w:rPr>
            <w:t>3</w:t>
          </w:r>
          <w:r w:rsidR="009F307F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9F307F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20E2EF68AF454417A70084A66F912756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866F14">
                <w:rPr>
                  <w:lang w:val="pt-BR"/>
                </w:rPr>
                <w:t xml:space="preserve">Apontador de presença </w:t>
              </w:r>
              <w:proofErr w:type="spellStart"/>
              <w:r w:rsidR="00866F14">
                <w:rPr>
                  <w:lang w:val="pt-BR"/>
                </w:rPr>
                <w:t>IFCiência</w:t>
              </w:r>
              <w:proofErr w:type="spellEnd"/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2E13BC3F70E348A2831A2F7B51CC13A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66F14">
                <w:rPr>
                  <w:lang w:val="pt-BR"/>
                </w:rPr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93BEE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393BEE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866F14"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07F" w:rsidRDefault="009F307F">
      <w:r>
        <w:separator/>
      </w:r>
    </w:p>
  </w:footnote>
  <w:footnote w:type="continuationSeparator" w:id="0">
    <w:p w:rsidR="009F307F" w:rsidRDefault="009F3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629012845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C8BA8E5DEE93413E92ACA3CBA16D8B7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866F14" w:rsidP="007E6CB5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UC03-Apontar Presença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14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393BEE"/>
    <w:rsid w:val="00442A5D"/>
    <w:rsid w:val="00453FD0"/>
    <w:rsid w:val="0049456B"/>
    <w:rsid w:val="00580EC3"/>
    <w:rsid w:val="005C2EBC"/>
    <w:rsid w:val="00636D67"/>
    <w:rsid w:val="00651E57"/>
    <w:rsid w:val="00666511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66F14"/>
    <w:rsid w:val="008D76B2"/>
    <w:rsid w:val="008E52A1"/>
    <w:rsid w:val="00924C78"/>
    <w:rsid w:val="009A6367"/>
    <w:rsid w:val="009B0E25"/>
    <w:rsid w:val="009F307F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D8D2654-F5AE-416B-A656-1A07BCC0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a\Downloads\Template%20-%20Especifica&#231;&#227;o%20de%20Caso%20de%20Us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F7BD347ABC4249AC60D32279BEAB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DCA9A-60D5-42FA-8282-C80F1C8F5B38}"/>
      </w:docPartPr>
      <w:docPartBody>
        <w:p w:rsidR="00000000" w:rsidRDefault="00E324CF">
          <w:pPr>
            <w:pStyle w:val="0CF7BD347ABC4249AC60D32279BEABD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C8BA8E5DEE93413E92ACA3CBA16D8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161EED-C578-4686-A359-F22C7CC5A4C8}"/>
      </w:docPartPr>
      <w:docPartBody>
        <w:p w:rsidR="00000000" w:rsidRDefault="00E324CF">
          <w:pPr>
            <w:pStyle w:val="C8BA8E5DEE93413E92ACA3CBA16D8B75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20E2EF68AF454417A70084A66F9127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44AC00-F5B6-45B6-8214-70C36D8BD8E4}"/>
      </w:docPartPr>
      <w:docPartBody>
        <w:p w:rsidR="00000000" w:rsidRDefault="00E324CF">
          <w:pPr>
            <w:pStyle w:val="20E2EF68AF454417A70084A66F912756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E13BC3F70E348A2831A2F7B51CC13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29923A-5879-43F6-A355-F2B39BD3F1DC}"/>
      </w:docPartPr>
      <w:docPartBody>
        <w:p w:rsidR="00000000" w:rsidRDefault="00E324CF">
          <w:pPr>
            <w:pStyle w:val="2E13BC3F70E348A2831A2F7B51CC13AC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CF"/>
    <w:rsid w:val="00E3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CF7BD347ABC4249AC60D32279BEABD9">
    <w:name w:val="0CF7BD347ABC4249AC60D32279BEABD9"/>
  </w:style>
  <w:style w:type="paragraph" w:customStyle="1" w:styleId="C8BA8E5DEE93413E92ACA3CBA16D8B75">
    <w:name w:val="C8BA8E5DEE93413E92ACA3CBA16D8B75"/>
  </w:style>
  <w:style w:type="paragraph" w:customStyle="1" w:styleId="20E2EF68AF454417A70084A66F912756">
    <w:name w:val="20E2EF68AF454417A70084A66F912756"/>
  </w:style>
  <w:style w:type="paragraph" w:customStyle="1" w:styleId="2E13BC3F70E348A2831A2F7B51CC13AC">
    <w:name w:val="2E13BC3F70E348A2831A2F7B51CC1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 (1).dotx</Template>
  <TotalTime>31</TotalTime>
  <Pages>5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Apontador de presença IFCiência</Manager>
  <Company/>
  <LinksUpToDate>false</LinksUpToDate>
  <CharactersWithSpaces>1998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UC03-Apontar Presença</dc:title>
  <dc:subject>Versão 1.0</dc:subject>
  <dc:creator>Rafaela</dc:creator>
  <cp:lastModifiedBy>Rafaela</cp:lastModifiedBy>
  <cp:revision>1</cp:revision>
  <cp:lastPrinted>2005-05-05T18:34:00Z</cp:lastPrinted>
  <dcterms:created xsi:type="dcterms:W3CDTF">2019-09-03T13:17:00Z</dcterms:created>
  <dcterms:modified xsi:type="dcterms:W3CDTF">2019-09-03T13:48:00Z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